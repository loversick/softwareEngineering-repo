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Esmailzada</w:t>
                                </w:r>
                                <w:proofErr w:type="spellEnd"/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Esmailzada</w:t>
                          </w:r>
                          <w:proofErr w:type="spellEnd"/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099F70C1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099F70C1" w:rsidR="004765EA" w:rsidRDefault="004765E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0ACE53CB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0ACE53CB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1F89C103" w14:textId="4F29CAB1" w:rsidR="003E7616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0289" w:history="1">
            <w:r w:rsidR="003E7616" w:rsidRPr="0088507D">
              <w:rPr>
                <w:rStyle w:val="Hyperlink"/>
                <w:bCs/>
                <w:noProof/>
              </w:rPr>
              <w:t>Introduction</w:t>
            </w:r>
            <w:r w:rsidR="003E7616">
              <w:rPr>
                <w:noProof/>
                <w:webHidden/>
              </w:rPr>
              <w:tab/>
            </w:r>
            <w:r w:rsidR="003E7616">
              <w:rPr>
                <w:noProof/>
                <w:webHidden/>
              </w:rPr>
              <w:fldChar w:fldCharType="begin"/>
            </w:r>
            <w:r w:rsidR="003E7616">
              <w:rPr>
                <w:noProof/>
                <w:webHidden/>
              </w:rPr>
              <w:instrText xml:space="preserve"> PAGEREF _Toc195610289 \h </w:instrText>
            </w:r>
            <w:r w:rsidR="003E7616">
              <w:rPr>
                <w:noProof/>
                <w:webHidden/>
              </w:rPr>
            </w:r>
            <w:r w:rsidR="003E7616">
              <w:rPr>
                <w:noProof/>
                <w:webHidden/>
              </w:rPr>
              <w:fldChar w:fldCharType="separate"/>
            </w:r>
            <w:r w:rsidR="003E7616">
              <w:rPr>
                <w:noProof/>
                <w:webHidden/>
              </w:rPr>
              <w:t>2</w:t>
            </w:r>
            <w:r w:rsidR="003E7616">
              <w:rPr>
                <w:noProof/>
                <w:webHidden/>
              </w:rPr>
              <w:fldChar w:fldCharType="end"/>
            </w:r>
          </w:hyperlink>
        </w:p>
        <w:p w14:paraId="02BE5F5E" w14:textId="6567AE7A" w:rsidR="003E7616" w:rsidRDefault="003E7616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5610290" w:history="1">
            <w:r w:rsidRPr="0088507D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535E" w14:textId="2FB7F9AD" w:rsidR="003E7616" w:rsidRDefault="003E7616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5610291" w:history="1">
            <w:r w:rsidRPr="0088507D">
              <w:rPr>
                <w:rStyle w:val="Hyperlink"/>
                <w:bCs/>
                <w:noProof/>
              </w:rPr>
              <w:t>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1C2A" w14:textId="53D0CAFA" w:rsidR="003E7616" w:rsidRDefault="003E7616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5610292" w:history="1">
            <w:r w:rsidRPr="0088507D">
              <w:rPr>
                <w:rStyle w:val="Hyperlink"/>
                <w:bCs/>
                <w:noProof/>
              </w:rPr>
              <w:t>FIRST CUT DOMAIN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ECE3" w14:textId="4CC927A9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5610289"/>
      <w:r w:rsidRPr="004765EA">
        <w:rPr>
          <w:b/>
          <w:bCs/>
        </w:rPr>
        <w:t>Introduction</w:t>
      </w:r>
      <w:bookmarkEnd w:id="0"/>
    </w:p>
    <w:p w14:paraId="1B28DF37" w14:textId="0C3F1F6B" w:rsidR="003E7616" w:rsidRDefault="0081513C" w:rsidP="003E7616">
      <w:r w:rsidRPr="004765EA">
        <w:t xml:space="preserve">Describe the purpose of this </w:t>
      </w:r>
      <w:r w:rsidR="007107EE">
        <w:t>design</w:t>
      </w:r>
      <w:r w:rsidRPr="004765EA">
        <w:t xml:space="preserve"> document and outline what it contains.</w:t>
      </w:r>
    </w:p>
    <w:p w14:paraId="4547C3ED" w14:textId="77777777" w:rsidR="00726F6D" w:rsidRPr="004765EA" w:rsidRDefault="00726F6D" w:rsidP="003E7616"/>
    <w:p w14:paraId="546B227C" w14:textId="77777777" w:rsidR="007107EE" w:rsidRDefault="007107EE" w:rsidP="007107EE">
      <w:pPr>
        <w:pStyle w:val="Heading1"/>
        <w:rPr>
          <w:b/>
          <w:bCs/>
        </w:rPr>
      </w:pPr>
      <w:bookmarkStart w:id="1" w:name="_Toc195610290"/>
      <w:r>
        <w:rPr>
          <w:b/>
          <w:bCs/>
        </w:rPr>
        <w:t xml:space="preserve">DESIGN LEVEL </w:t>
      </w:r>
      <w:r w:rsidR="0081513C" w:rsidRPr="004765EA">
        <w:rPr>
          <w:b/>
          <w:bCs/>
        </w:rPr>
        <w:t>Class Diagram</w:t>
      </w:r>
      <w:bookmarkEnd w:id="1"/>
    </w:p>
    <w:p w14:paraId="3BB1E57A" w14:textId="602A5E29" w:rsidR="007107EE" w:rsidRPr="007107EE" w:rsidRDefault="007107EE" w:rsidP="003E7616">
      <w:pPr>
        <w:spacing w:after="0"/>
        <w:rPr>
          <w:b/>
          <w:bCs/>
        </w:rPr>
      </w:pPr>
      <w:r w:rsidRPr="007107EE">
        <w:t>Refine your Class Diagram from your Analysis phase to contain the following additional information:</w:t>
      </w:r>
    </w:p>
    <w:p w14:paraId="32BD43E0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Attributes: data types, initial values, range of values (if appropriate)</w:t>
      </w:r>
    </w:p>
    <w:p w14:paraId="21E1B7F3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Methods: return types, parameters</w:t>
      </w:r>
    </w:p>
    <w:p w14:paraId="1B0FDD77" w14:textId="77777777" w:rsidR="007107EE" w:rsidRDefault="007107EE" w:rsidP="00726F6D">
      <w:pPr>
        <w:pStyle w:val="ListParagraph"/>
        <w:numPr>
          <w:ilvl w:val="0"/>
          <w:numId w:val="17"/>
        </w:numPr>
        <w:spacing w:after="0"/>
      </w:pPr>
      <w:r w:rsidRPr="007107EE">
        <w:t>Pseudocode for each method</w:t>
      </w:r>
    </w:p>
    <w:p w14:paraId="76DE49AA" w14:textId="77777777" w:rsidR="00726F6D" w:rsidRDefault="00726F6D" w:rsidP="003E7616">
      <w:pPr>
        <w:spacing w:after="0"/>
      </w:pPr>
    </w:p>
    <w:p w14:paraId="03E4BA91" w14:textId="77777777" w:rsidR="00726F6D" w:rsidRDefault="00726F6D" w:rsidP="003E7616">
      <w:pPr>
        <w:spacing w:after="0"/>
        <w:rPr>
          <w:caps/>
        </w:rPr>
      </w:pPr>
    </w:p>
    <w:p w14:paraId="647FD836" w14:textId="759EEC7E" w:rsidR="0081513C" w:rsidRPr="004765EA" w:rsidRDefault="007107EE" w:rsidP="007107EE">
      <w:pPr>
        <w:pStyle w:val="Heading1"/>
        <w:rPr>
          <w:b/>
          <w:bCs/>
        </w:rPr>
      </w:pPr>
      <w:bookmarkStart w:id="2" w:name="_Toc195610291"/>
      <w:r>
        <w:rPr>
          <w:b/>
          <w:bCs/>
        </w:rPr>
        <w:t>STATECHART</w:t>
      </w:r>
      <w:r w:rsidR="0081513C" w:rsidRPr="004765EA">
        <w:rPr>
          <w:b/>
          <w:bCs/>
        </w:rPr>
        <w:t xml:space="preserve"> Diagram</w:t>
      </w:r>
      <w:bookmarkEnd w:id="2"/>
    </w:p>
    <w:p w14:paraId="17967B24" w14:textId="1F77389E" w:rsidR="0081513C" w:rsidRDefault="00904A02" w:rsidP="003E7616">
      <w:r w:rsidRPr="004765EA">
        <w:t>C</w:t>
      </w:r>
      <w:r w:rsidR="00BB353A" w:rsidRPr="004765EA">
        <w:t xml:space="preserve">reate </w:t>
      </w:r>
      <w:r w:rsidR="007107EE">
        <w:t xml:space="preserve">one </w:t>
      </w:r>
      <w:proofErr w:type="spellStart"/>
      <w:r w:rsidR="007107EE">
        <w:t>Statechart</w:t>
      </w:r>
      <w:proofErr w:type="spellEnd"/>
      <w:r w:rsidR="00BB353A" w:rsidRPr="004765EA">
        <w:t xml:space="preserve"> Diagram </w:t>
      </w:r>
      <w:r w:rsidR="007107EE">
        <w:t>per object.</w:t>
      </w:r>
    </w:p>
    <w:p w14:paraId="56E633E9" w14:textId="77777777" w:rsidR="00726F6D" w:rsidRPr="004765EA" w:rsidRDefault="00726F6D" w:rsidP="003E7616"/>
    <w:p w14:paraId="4D4B4C87" w14:textId="7F1B0083" w:rsidR="00BB353A" w:rsidRPr="004765EA" w:rsidRDefault="007107EE" w:rsidP="00BB353A">
      <w:pPr>
        <w:pStyle w:val="Heading1"/>
        <w:rPr>
          <w:b/>
          <w:bCs/>
        </w:rPr>
      </w:pPr>
      <w:bookmarkStart w:id="3" w:name="_Toc195610292"/>
      <w:r>
        <w:rPr>
          <w:b/>
          <w:bCs/>
        </w:rPr>
        <w:t>FIRST CUT DOMAIN</w:t>
      </w:r>
      <w:r w:rsidR="00BB353A" w:rsidRPr="004765EA">
        <w:rPr>
          <w:b/>
          <w:bCs/>
        </w:rPr>
        <w:t xml:space="preserve"> Sequence </w:t>
      </w:r>
      <w:r>
        <w:rPr>
          <w:b/>
          <w:bCs/>
        </w:rPr>
        <w:t>DIAGRAMs</w:t>
      </w:r>
      <w:bookmarkEnd w:id="3"/>
    </w:p>
    <w:p w14:paraId="5CC3A45E" w14:textId="4DD42745" w:rsidR="00BB353A" w:rsidRDefault="007107EE" w:rsidP="003E7616">
      <w:r>
        <w:t>Create one Domain Sequence Diagram per use case.</w:t>
      </w:r>
    </w:p>
    <w:p w14:paraId="3AB1D297" w14:textId="77777777" w:rsidR="00726F6D" w:rsidRPr="00BB353A" w:rsidRDefault="00726F6D" w:rsidP="003E7616"/>
    <w:sectPr w:rsidR="00726F6D" w:rsidRPr="00BB353A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7635A" w14:textId="77777777" w:rsidR="000A745B" w:rsidRDefault="000A745B">
      <w:r>
        <w:separator/>
      </w:r>
    </w:p>
  </w:endnote>
  <w:endnote w:type="continuationSeparator" w:id="0">
    <w:p w14:paraId="0347E8CD" w14:textId="77777777" w:rsidR="000A745B" w:rsidRDefault="000A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A08E9" w14:textId="77777777" w:rsidR="000A745B" w:rsidRDefault="000A745B">
      <w:r>
        <w:separator/>
      </w:r>
    </w:p>
  </w:footnote>
  <w:footnote w:type="continuationSeparator" w:id="0">
    <w:p w14:paraId="3B1593DD" w14:textId="77777777" w:rsidR="000A745B" w:rsidRDefault="000A745B">
      <w:r>
        <w:separator/>
      </w:r>
    </w:p>
  </w:footnote>
  <w:footnote w:type="continuationNotice" w:id="1">
    <w:p w14:paraId="4AF26CF8" w14:textId="77777777" w:rsidR="000A745B" w:rsidRDefault="000A745B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2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1"/>
  </w:num>
  <w:num w:numId="7" w16cid:durableId="1742485301">
    <w:abstractNumId w:val="5"/>
  </w:num>
  <w:num w:numId="8" w16cid:durableId="2094086171">
    <w:abstractNumId w:val="4"/>
  </w:num>
  <w:num w:numId="9" w16cid:durableId="1415931650">
    <w:abstractNumId w:val="9"/>
  </w:num>
  <w:num w:numId="10" w16cid:durableId="742721146">
    <w:abstractNumId w:val="6"/>
  </w:num>
  <w:num w:numId="11" w16cid:durableId="1855655886">
    <w:abstractNumId w:val="8"/>
  </w:num>
  <w:num w:numId="12" w16cid:durableId="63741769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3"/>
  </w:num>
  <w:num w:numId="17" w16cid:durableId="573468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0A745B"/>
    <w:rsid w:val="000D1568"/>
    <w:rsid w:val="002F4209"/>
    <w:rsid w:val="003D5CDF"/>
    <w:rsid w:val="003E7616"/>
    <w:rsid w:val="00407E27"/>
    <w:rsid w:val="004765EA"/>
    <w:rsid w:val="005200B8"/>
    <w:rsid w:val="0060299B"/>
    <w:rsid w:val="0064461C"/>
    <w:rsid w:val="00646BF4"/>
    <w:rsid w:val="007107EE"/>
    <w:rsid w:val="00726F6D"/>
    <w:rsid w:val="007904B7"/>
    <w:rsid w:val="0081513C"/>
    <w:rsid w:val="00867423"/>
    <w:rsid w:val="008E1A01"/>
    <w:rsid w:val="00904A02"/>
    <w:rsid w:val="00940B73"/>
    <w:rsid w:val="009C30E1"/>
    <w:rsid w:val="00A67621"/>
    <w:rsid w:val="00AF149D"/>
    <w:rsid w:val="00B8078B"/>
    <w:rsid w:val="00BB353A"/>
    <w:rsid w:val="00C836AC"/>
    <w:rsid w:val="00E76C79"/>
    <w:rsid w:val="00F352B5"/>
    <w:rsid w:val="00F41976"/>
    <w:rsid w:val="00F50A34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13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&lt;app Name&gt; System DESIGN
Document</vt:lpstr>
    </vt:vector>
  </TitlesOfParts>
  <Company>Alpha Team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DRAFT</dc:subject>
  <dc:creator/>
  <cp:keywords/>
  <cp:lastModifiedBy>Betty Ulicki</cp:lastModifiedBy>
  <cp:revision>4</cp:revision>
  <cp:lastPrinted>1900-01-01T05:00:00Z</cp:lastPrinted>
  <dcterms:created xsi:type="dcterms:W3CDTF">2025-04-12T12:42:00Z</dcterms:created>
  <dcterms:modified xsi:type="dcterms:W3CDTF">2025-04-15T15:52:00Z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